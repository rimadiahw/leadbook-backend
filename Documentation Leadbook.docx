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1897" w14:textId="76F95AA0" w:rsidR="006A5750" w:rsidRDefault="00547D41" w:rsidP="006A5750">
      <w:pPr>
        <w:pStyle w:val="Heading1"/>
        <w:rPr>
          <w:lang w:val="id-ID"/>
        </w:rPr>
      </w:pPr>
      <w:bookmarkStart w:id="0" w:name="_Toc71629924"/>
      <w:r>
        <w:rPr>
          <w:lang w:val="id-ID"/>
        </w:rPr>
        <w:t>PREPARATION</w:t>
      </w:r>
      <w:bookmarkStart w:id="1" w:name="_Toc501113964"/>
      <w:bookmarkStart w:id="2" w:name="_Toc71629926"/>
      <w:bookmarkEnd w:id="0"/>
    </w:p>
    <w:p w14:paraId="57169D0A" w14:textId="6E22B539" w:rsidR="006A5750" w:rsidRDefault="006A5750" w:rsidP="006A5750">
      <w:pPr>
        <w:rPr>
          <w:lang w:val="id-ID"/>
        </w:rPr>
      </w:pPr>
    </w:p>
    <w:p w14:paraId="448F3FD9" w14:textId="77040ADB" w:rsidR="006A5750" w:rsidRDefault="006A5750" w:rsidP="006A5750">
      <w:pPr>
        <w:pStyle w:val="ListParagraph"/>
        <w:numPr>
          <w:ilvl w:val="0"/>
          <w:numId w:val="30"/>
        </w:numPr>
      </w:pPr>
      <w:r>
        <w:t>Backend</w:t>
      </w:r>
      <w:r>
        <w:tab/>
        <w:t xml:space="preserve">: Laravel </w:t>
      </w:r>
      <w:proofErr w:type="gramStart"/>
      <w:r>
        <w:t>7.*</w:t>
      </w:r>
      <w:proofErr w:type="gramEnd"/>
    </w:p>
    <w:p w14:paraId="712168AB" w14:textId="53066B1C" w:rsidR="006A5750" w:rsidRDefault="006A5750" w:rsidP="006A5750">
      <w:pPr>
        <w:pStyle w:val="ListParagraph"/>
        <w:numPr>
          <w:ilvl w:val="3"/>
          <w:numId w:val="30"/>
        </w:numPr>
      </w:pPr>
      <w:r>
        <w:t>Use Passport to Authentication API</w:t>
      </w:r>
    </w:p>
    <w:p w14:paraId="723338A0" w14:textId="38480490" w:rsidR="006A5750" w:rsidRDefault="006A5750" w:rsidP="006A5750">
      <w:pPr>
        <w:pStyle w:val="ListParagraph"/>
        <w:numPr>
          <w:ilvl w:val="0"/>
          <w:numId w:val="30"/>
        </w:numPr>
      </w:pPr>
      <w:r>
        <w:t>Frontend</w:t>
      </w:r>
      <w:r>
        <w:tab/>
        <w:t>: Vue.js</w:t>
      </w:r>
    </w:p>
    <w:p w14:paraId="3DE3D7A9" w14:textId="474A0941" w:rsidR="006A5750" w:rsidRDefault="006A5750" w:rsidP="006A5750">
      <w:pPr>
        <w:pStyle w:val="ListParagraph"/>
        <w:numPr>
          <w:ilvl w:val="3"/>
          <w:numId w:val="30"/>
        </w:numPr>
      </w:pPr>
      <w:r>
        <w:t xml:space="preserve">Use library </w:t>
      </w:r>
      <w:proofErr w:type="spellStart"/>
      <w:r>
        <w:t>Swal</w:t>
      </w:r>
      <w:proofErr w:type="spellEnd"/>
      <w:r>
        <w:t xml:space="preserve"> to show pop-up </w:t>
      </w:r>
      <w:proofErr w:type="gramStart"/>
      <w:r>
        <w:t>notification</w:t>
      </w:r>
      <w:proofErr w:type="gramEnd"/>
    </w:p>
    <w:p w14:paraId="62CF2BD6" w14:textId="055EF0EF" w:rsidR="006A5750" w:rsidRDefault="006A5750" w:rsidP="006A5750">
      <w:pPr>
        <w:pStyle w:val="ListParagraph"/>
        <w:numPr>
          <w:ilvl w:val="3"/>
          <w:numId w:val="30"/>
        </w:numPr>
      </w:pPr>
      <w:r>
        <w:t xml:space="preserve">Use library </w:t>
      </w:r>
      <w:proofErr w:type="spellStart"/>
      <w:r>
        <w:t>axios</w:t>
      </w:r>
      <w:proofErr w:type="spellEnd"/>
      <w:r>
        <w:t xml:space="preserve"> to get &amp; send data with </w:t>
      </w:r>
      <w:proofErr w:type="gramStart"/>
      <w:r>
        <w:t>API</w:t>
      </w:r>
      <w:proofErr w:type="gramEnd"/>
    </w:p>
    <w:p w14:paraId="5BE3471C" w14:textId="40F87B7C" w:rsidR="006A5750" w:rsidRDefault="006A5750" w:rsidP="006A5750">
      <w:pPr>
        <w:pStyle w:val="ListParagraph"/>
        <w:numPr>
          <w:ilvl w:val="3"/>
          <w:numId w:val="30"/>
        </w:numPr>
      </w:pPr>
      <w:r>
        <w:t xml:space="preserve">Use library </w:t>
      </w:r>
      <w:proofErr w:type="spellStart"/>
      <w:r>
        <w:t>vue</w:t>
      </w:r>
      <w:proofErr w:type="spellEnd"/>
      <w:r>
        <w:t xml:space="preserve"> router </w:t>
      </w:r>
      <w:r w:rsidRPr="006A5750">
        <w:t xml:space="preserve">to create a route more </w:t>
      </w:r>
      <w:proofErr w:type="gramStart"/>
      <w:r w:rsidRPr="006A5750">
        <w:t>easily</w:t>
      </w:r>
      <w:proofErr w:type="gramEnd"/>
    </w:p>
    <w:p w14:paraId="17A6284E" w14:textId="04F00038" w:rsidR="006A5750" w:rsidRDefault="006A5750" w:rsidP="006A5750">
      <w:pPr>
        <w:pStyle w:val="ListParagraph"/>
        <w:numPr>
          <w:ilvl w:val="3"/>
          <w:numId w:val="30"/>
        </w:numPr>
      </w:pPr>
      <w:r>
        <w:t xml:space="preserve">Use library </w:t>
      </w:r>
      <w:r w:rsidRPr="006A5750">
        <w:t>Bootstrap, jQuery dan Popper.js</w:t>
      </w:r>
    </w:p>
    <w:p w14:paraId="41E48661" w14:textId="6E132344" w:rsidR="006A5750" w:rsidRDefault="006A5750" w:rsidP="00901D1C">
      <w:pPr>
        <w:pStyle w:val="ListParagraph"/>
        <w:numPr>
          <w:ilvl w:val="0"/>
          <w:numId w:val="30"/>
        </w:numPr>
      </w:pPr>
      <w:r>
        <w:t>Database</w:t>
      </w:r>
      <w:r>
        <w:tab/>
        <w:t>: MySQL</w:t>
      </w:r>
    </w:p>
    <w:p w14:paraId="6F3CD625" w14:textId="75FB0513" w:rsidR="0098011D" w:rsidRDefault="0098011D" w:rsidP="0098011D"/>
    <w:p w14:paraId="39FE99D9" w14:textId="10E83898" w:rsidR="0098011D" w:rsidRDefault="0098011D" w:rsidP="0098011D">
      <w:pPr>
        <w:pStyle w:val="Heading1"/>
      </w:pPr>
      <w:r>
        <w:lastRenderedPageBreak/>
        <w:t>config</w:t>
      </w:r>
    </w:p>
    <w:p w14:paraId="37CFD28C" w14:textId="6A466323" w:rsidR="0098011D" w:rsidRDefault="0098011D" w:rsidP="0098011D">
      <w:pPr>
        <w:pStyle w:val="ListParagraph"/>
        <w:numPr>
          <w:ilvl w:val="0"/>
          <w:numId w:val="31"/>
        </w:numPr>
      </w:pPr>
      <w:r>
        <w:t>Backend</w:t>
      </w:r>
      <w:r w:rsidR="00172F13">
        <w:t xml:space="preserve"> (Laravel)</w:t>
      </w:r>
    </w:p>
    <w:p w14:paraId="524DAF26" w14:textId="77777777" w:rsidR="00295BE0" w:rsidRDefault="0098011D" w:rsidP="0098011D">
      <w:pPr>
        <w:pStyle w:val="ListParagraph"/>
        <w:numPr>
          <w:ilvl w:val="1"/>
          <w:numId w:val="31"/>
        </w:numPr>
      </w:pPr>
      <w:r>
        <w:t xml:space="preserve">Go to root folder and find .env file. </w:t>
      </w:r>
      <w:r w:rsidRPr="0098011D">
        <w:t xml:space="preserve">You can change the </w:t>
      </w:r>
    </w:p>
    <w:p w14:paraId="0292B412" w14:textId="6D9A05DB" w:rsidR="00295BE0" w:rsidRDefault="00295BE0" w:rsidP="00295BE0">
      <w:pPr>
        <w:pStyle w:val="ListParagraph"/>
        <w:numPr>
          <w:ilvl w:val="2"/>
          <w:numId w:val="31"/>
        </w:numPr>
      </w:pPr>
      <w:r>
        <w:t xml:space="preserve">DB_DATABASE, DB_USERNAME, DB_PASSWORD to setting database that </w:t>
      </w:r>
      <w:proofErr w:type="gramStart"/>
      <w:r>
        <w:t>used</w:t>
      </w:r>
      <w:proofErr w:type="gramEnd"/>
    </w:p>
    <w:p w14:paraId="3AAE3C89" w14:textId="6A14F0DE" w:rsidR="00295BE0" w:rsidRDefault="00295BE0" w:rsidP="00295BE0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 wp14:anchorId="40696C29" wp14:editId="27672FDF">
            <wp:extent cx="2886075" cy="2447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C01" w14:textId="170A5605" w:rsidR="0098011D" w:rsidRDefault="00BB694D" w:rsidP="00295BE0">
      <w:pPr>
        <w:pStyle w:val="ListParagraph"/>
        <w:numPr>
          <w:ilvl w:val="2"/>
          <w:numId w:val="31"/>
        </w:numPr>
      </w:pPr>
      <w:r>
        <w:t xml:space="preserve">MAIL_USERNAME, MAI_PASSWORD &amp; MAIL_FROM_ADDRESS </w:t>
      </w:r>
      <w:r w:rsidR="0098011D" w:rsidRPr="0098011D">
        <w:t xml:space="preserve">​​to set the sender email link verification and reset </w:t>
      </w:r>
      <w:proofErr w:type="gramStart"/>
      <w:r w:rsidR="0098011D" w:rsidRPr="0098011D">
        <w:t>password</w:t>
      </w:r>
      <w:proofErr w:type="gramEnd"/>
    </w:p>
    <w:p w14:paraId="20C994DD" w14:textId="32432BFA" w:rsidR="00295BE0" w:rsidRDefault="00BB694D" w:rsidP="00295BE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BB8B67D" wp14:editId="483D7E93">
            <wp:extent cx="3114675" cy="2200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EA4" w14:textId="77777777" w:rsidR="00515F78" w:rsidRDefault="00515F78" w:rsidP="00515F78">
      <w:pPr>
        <w:pStyle w:val="ListParagraph"/>
        <w:ind w:left="1440"/>
        <w:jc w:val="center"/>
      </w:pPr>
    </w:p>
    <w:p w14:paraId="0885AE7A" w14:textId="7233B439" w:rsidR="0098011D" w:rsidRDefault="00244C4F" w:rsidP="0098011D">
      <w:pPr>
        <w:pStyle w:val="ListParagraph"/>
        <w:numPr>
          <w:ilvl w:val="0"/>
          <w:numId w:val="31"/>
        </w:numPr>
      </w:pPr>
      <w:r>
        <w:t>Frontend (Vue.js)</w:t>
      </w:r>
    </w:p>
    <w:p w14:paraId="4495E7DE" w14:textId="1A10ADB3" w:rsidR="00244398" w:rsidRDefault="00244398" w:rsidP="00244398">
      <w:pPr>
        <w:pStyle w:val="ListParagraph"/>
        <w:numPr>
          <w:ilvl w:val="1"/>
          <w:numId w:val="31"/>
        </w:numPr>
      </w:pPr>
      <w:r>
        <w:t xml:space="preserve">Go to root folder and find .env file. Change the </w:t>
      </w:r>
      <w:r w:rsidRPr="00244398">
        <w:t>VUE_APP_URL</w:t>
      </w:r>
      <w:r>
        <w:t xml:space="preserve"> to API URL you </w:t>
      </w:r>
      <w:proofErr w:type="gramStart"/>
      <w:r>
        <w:t>use</w:t>
      </w:r>
      <w:proofErr w:type="gramEnd"/>
    </w:p>
    <w:p w14:paraId="6C51A91B" w14:textId="3754C34B" w:rsidR="00244398" w:rsidRPr="0098011D" w:rsidRDefault="00244398" w:rsidP="00515F78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586F751" wp14:editId="35CAB7E4">
            <wp:extent cx="416242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2AA2" w14:textId="77777777" w:rsidR="002063EE" w:rsidRPr="009B7319" w:rsidRDefault="009B7319" w:rsidP="009B7319">
      <w:pPr>
        <w:pStyle w:val="Heading1"/>
        <w:rPr>
          <w:lang w:val="id-ID"/>
        </w:rPr>
      </w:pPr>
      <w:bookmarkStart w:id="3" w:name="_Toc71629930"/>
      <w:bookmarkEnd w:id="1"/>
      <w:bookmarkEnd w:id="2"/>
      <w:r>
        <w:rPr>
          <w:lang w:val="id-ID"/>
        </w:rPr>
        <w:lastRenderedPageBreak/>
        <w:t>SYSTEM</w:t>
      </w:r>
      <w:bookmarkEnd w:id="3"/>
    </w:p>
    <w:p w14:paraId="2D127AD2" w14:textId="4950730B" w:rsidR="002063EE" w:rsidRDefault="001B3E5E" w:rsidP="002063EE">
      <w:pPr>
        <w:pStyle w:val="Heading2"/>
        <w:rPr>
          <w:lang w:val="id-ID"/>
        </w:rPr>
      </w:pPr>
      <w:bookmarkStart w:id="4" w:name="_Toc501113968"/>
      <w:bookmarkStart w:id="5" w:name="_Toc71629931"/>
      <w:r>
        <w:rPr>
          <w:lang w:val="id-ID"/>
        </w:rPr>
        <w:t>D</w:t>
      </w:r>
      <w:bookmarkEnd w:id="4"/>
      <w:r>
        <w:rPr>
          <w:lang w:val="id-ID"/>
        </w:rPr>
        <w:t>esign</w:t>
      </w:r>
      <w:r w:rsidR="0089330D">
        <w:rPr>
          <w:lang w:val="id-ID"/>
        </w:rPr>
        <w:t xml:space="preserve"> System</w:t>
      </w:r>
      <w:bookmarkEnd w:id="5"/>
    </w:p>
    <w:p w14:paraId="2E5A554C" w14:textId="30FFA182" w:rsidR="00712021" w:rsidRDefault="00712021" w:rsidP="00712021">
      <w:r>
        <w:t>System have Authentication &amp; Company feature</w:t>
      </w:r>
    </w:p>
    <w:p w14:paraId="59E3D489" w14:textId="586989CC" w:rsidR="00712021" w:rsidRDefault="00712021" w:rsidP="00712021">
      <w:pPr>
        <w:pStyle w:val="ListParagraph"/>
        <w:numPr>
          <w:ilvl w:val="0"/>
          <w:numId w:val="32"/>
        </w:numPr>
      </w:pPr>
      <w:r>
        <w:t>Authentication Feature</w:t>
      </w:r>
    </w:p>
    <w:p w14:paraId="5E04F3BB" w14:textId="31DA2DCB" w:rsidR="00712021" w:rsidRDefault="00712021" w:rsidP="00712021">
      <w:pPr>
        <w:pStyle w:val="ListParagraph"/>
      </w:pPr>
      <w:r>
        <w:t xml:space="preserve">In this feature there are </w:t>
      </w:r>
      <w:r w:rsidR="00295BE0">
        <w:t>5</w:t>
      </w:r>
      <w:r>
        <w:t xml:space="preserve"> features, namely:</w:t>
      </w:r>
    </w:p>
    <w:p w14:paraId="0FDB1087" w14:textId="509DD378" w:rsidR="00712021" w:rsidRDefault="00712021" w:rsidP="00712021">
      <w:pPr>
        <w:pStyle w:val="ListParagraph"/>
        <w:numPr>
          <w:ilvl w:val="1"/>
          <w:numId w:val="30"/>
        </w:numPr>
      </w:pPr>
      <w:r>
        <w:t>Login</w:t>
      </w:r>
      <w:r w:rsidR="00AE2269">
        <w:t xml:space="preserve"> (</w:t>
      </w:r>
      <w:r w:rsidR="00AE2269" w:rsidRPr="00AE2269">
        <w:t>http://127.0.0.1:8080/login</w:t>
      </w:r>
      <w:r w:rsidR="00AE2269">
        <w:t>)</w:t>
      </w:r>
    </w:p>
    <w:p w14:paraId="3975CD75" w14:textId="51C68F50" w:rsidR="00AE2269" w:rsidRDefault="00AE2269" w:rsidP="00AE226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772D333" wp14:editId="1A217616">
            <wp:extent cx="3800475" cy="30035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89" r="26781"/>
                    <a:stretch/>
                  </pic:blipFill>
                  <pic:spPr bwMode="auto">
                    <a:xfrm>
                      <a:off x="0" y="0"/>
                      <a:ext cx="3810197" cy="301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4DF68" w14:textId="1A334C67" w:rsidR="00AE2269" w:rsidRDefault="00AE2269" w:rsidP="00AE226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E087CF4" wp14:editId="036D7BCE">
            <wp:extent cx="3799890" cy="29816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559" cy="29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D898" w14:textId="735EE933" w:rsidR="00AE2269" w:rsidRDefault="00AE2269" w:rsidP="00AE2269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7177BC1C" wp14:editId="46422A55">
            <wp:extent cx="3429000" cy="28290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619" cy="28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4011" w14:textId="785C9AD6" w:rsidR="00AE2269" w:rsidRDefault="00AE2269" w:rsidP="00AE226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3ACEC7F" wp14:editId="36691168">
            <wp:extent cx="3505200" cy="2991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7444" cy="29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00C" w14:textId="1A1B8915" w:rsidR="00295BE0" w:rsidRDefault="00295BE0" w:rsidP="00712021">
      <w:pPr>
        <w:pStyle w:val="ListParagraph"/>
        <w:numPr>
          <w:ilvl w:val="1"/>
          <w:numId w:val="30"/>
        </w:numPr>
      </w:pPr>
      <w:r>
        <w:t>Logout</w:t>
      </w:r>
    </w:p>
    <w:p w14:paraId="2D66B748" w14:textId="474B977A" w:rsidR="00295BE0" w:rsidRDefault="00295BE0" w:rsidP="00295BE0">
      <w:pPr>
        <w:pStyle w:val="ListParagraph"/>
        <w:ind w:left="1440"/>
      </w:pPr>
      <w:r>
        <w:rPr>
          <w:noProof/>
        </w:rPr>
        <w:drawing>
          <wp:inline distT="0" distB="0" distL="0" distR="0" wp14:anchorId="39FEEF99" wp14:editId="1AE7220C">
            <wp:extent cx="428625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685"/>
                    <a:stretch/>
                  </pic:blipFill>
                  <pic:spPr bwMode="auto"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CA7BE" w14:textId="70FD8AAC" w:rsidR="00295BE0" w:rsidRDefault="00295BE0" w:rsidP="00295BE0"/>
    <w:p w14:paraId="49BDDF05" w14:textId="1421AA72" w:rsidR="00295BE0" w:rsidRDefault="00295BE0" w:rsidP="00295BE0"/>
    <w:p w14:paraId="4DF35AEF" w14:textId="735CA1D4" w:rsidR="00712021" w:rsidRDefault="00712021" w:rsidP="00712021">
      <w:pPr>
        <w:pStyle w:val="ListParagraph"/>
        <w:numPr>
          <w:ilvl w:val="1"/>
          <w:numId w:val="30"/>
        </w:numPr>
      </w:pPr>
      <w:r>
        <w:t>Register</w:t>
      </w:r>
    </w:p>
    <w:p w14:paraId="2499E179" w14:textId="55A5A0DF" w:rsidR="00AE2269" w:rsidRDefault="00AE2269" w:rsidP="00AE226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C942959" wp14:editId="53649B46">
            <wp:extent cx="4505325" cy="3016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308" cy="30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800D" w14:textId="36F2297D" w:rsidR="00AE2269" w:rsidRDefault="00AE2269" w:rsidP="00AE226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593B944" wp14:editId="67800FFC">
            <wp:extent cx="4547235" cy="26424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004" cy="26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6C51" w14:textId="0D95CAB2" w:rsidR="00AE2269" w:rsidRDefault="00EB5B38" w:rsidP="00AE226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85337D2" wp14:editId="4C286DA7">
            <wp:extent cx="3629025" cy="1657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CD61" w14:textId="490CDD5A" w:rsidR="00EB5B38" w:rsidRDefault="00EB5B38" w:rsidP="00AE2269">
      <w:pPr>
        <w:pStyle w:val="ListParagraph"/>
        <w:ind w:left="1440"/>
        <w:jc w:val="center"/>
      </w:pPr>
    </w:p>
    <w:p w14:paraId="0D949ABE" w14:textId="190124B9" w:rsidR="00EB5B38" w:rsidRDefault="00EB5B38" w:rsidP="00AE2269">
      <w:pPr>
        <w:pStyle w:val="ListParagraph"/>
        <w:ind w:left="1440"/>
        <w:jc w:val="center"/>
      </w:pPr>
    </w:p>
    <w:p w14:paraId="5BEA7B70" w14:textId="77777777" w:rsidR="00EB5B38" w:rsidRDefault="00EB5B38" w:rsidP="00AE2269">
      <w:pPr>
        <w:pStyle w:val="ListParagraph"/>
        <w:ind w:left="1440"/>
        <w:jc w:val="center"/>
      </w:pPr>
    </w:p>
    <w:p w14:paraId="63D8312C" w14:textId="6C670B47" w:rsidR="00712021" w:rsidRDefault="00712021" w:rsidP="00712021">
      <w:pPr>
        <w:pStyle w:val="ListParagraph"/>
        <w:numPr>
          <w:ilvl w:val="1"/>
          <w:numId w:val="30"/>
        </w:numPr>
      </w:pPr>
      <w:r>
        <w:lastRenderedPageBreak/>
        <w:t>Reset password (Forgot Password)</w:t>
      </w:r>
    </w:p>
    <w:p w14:paraId="4828A1F2" w14:textId="1CC116E8" w:rsidR="00295BE0" w:rsidRDefault="001C4C35" w:rsidP="00295BE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6988292" wp14:editId="3BE02051">
            <wp:extent cx="4241133" cy="3086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9" cy="30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4635" w14:textId="3D1287EB" w:rsidR="00295BE0" w:rsidRDefault="00295BE0" w:rsidP="001C4C3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2AC94EF" wp14:editId="24E9EC14">
            <wp:extent cx="4737735" cy="1958798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6309" cy="19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153F" w14:textId="4D8E544C" w:rsidR="00295BE0" w:rsidRDefault="00EB5B38" w:rsidP="001C4C3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8EC4EF7" wp14:editId="5FC555BD">
            <wp:extent cx="3667125" cy="1990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D4ED" w14:textId="33A988D3" w:rsidR="00EB5B38" w:rsidRDefault="00EB5B38" w:rsidP="001C4C35">
      <w:pPr>
        <w:pStyle w:val="ListParagraph"/>
        <w:ind w:left="1440"/>
        <w:jc w:val="center"/>
      </w:pPr>
    </w:p>
    <w:p w14:paraId="09F2E2BE" w14:textId="45F14F91" w:rsidR="00EB5B38" w:rsidRDefault="00EB5B38" w:rsidP="001C4C35">
      <w:pPr>
        <w:pStyle w:val="ListParagraph"/>
        <w:ind w:left="1440"/>
        <w:jc w:val="center"/>
      </w:pPr>
    </w:p>
    <w:p w14:paraId="55863E86" w14:textId="1A197426" w:rsidR="00EB5B38" w:rsidRDefault="00EB5B38" w:rsidP="001C4C35">
      <w:pPr>
        <w:pStyle w:val="ListParagraph"/>
        <w:ind w:left="1440"/>
        <w:jc w:val="center"/>
      </w:pPr>
    </w:p>
    <w:p w14:paraId="5D8984A2" w14:textId="7FB228D8" w:rsidR="00EB5B38" w:rsidRDefault="00EB5B38" w:rsidP="001C4C35">
      <w:pPr>
        <w:pStyle w:val="ListParagraph"/>
        <w:ind w:left="1440"/>
        <w:jc w:val="center"/>
      </w:pPr>
    </w:p>
    <w:p w14:paraId="70D5D92E" w14:textId="77777777" w:rsidR="00EB5B38" w:rsidRDefault="00EB5B38" w:rsidP="001C4C35">
      <w:pPr>
        <w:pStyle w:val="ListParagraph"/>
        <w:ind w:left="1440"/>
        <w:jc w:val="center"/>
      </w:pPr>
    </w:p>
    <w:p w14:paraId="366BACEA" w14:textId="6B7AD8E7" w:rsidR="00712021" w:rsidRDefault="00712021" w:rsidP="00712021">
      <w:pPr>
        <w:pStyle w:val="ListParagraph"/>
        <w:numPr>
          <w:ilvl w:val="0"/>
          <w:numId w:val="32"/>
        </w:numPr>
      </w:pPr>
      <w:r>
        <w:lastRenderedPageBreak/>
        <w:t>Company Feature</w:t>
      </w:r>
    </w:p>
    <w:p w14:paraId="62DFFD9E" w14:textId="334B4233" w:rsidR="00A273E2" w:rsidRDefault="00EC14B8" w:rsidP="00EC14B8">
      <w:pPr>
        <w:pStyle w:val="ListParagraph"/>
      </w:pPr>
      <w:r>
        <w:t xml:space="preserve">In this feature there are </w:t>
      </w:r>
      <w:r w:rsidR="001637B5">
        <w:t>4</w:t>
      </w:r>
      <w:r>
        <w:t xml:space="preserve"> </w:t>
      </w:r>
      <w:proofErr w:type="spellStart"/>
      <w:r>
        <w:t>features</w:t>
      </w:r>
      <w:r w:rsidR="001637B5">
        <w:t>that</w:t>
      </w:r>
      <w:proofErr w:type="spellEnd"/>
      <w:r w:rsidR="001637B5">
        <w:t xml:space="preserve"> user can be use</w:t>
      </w:r>
      <w:r>
        <w:t>, namely:</w:t>
      </w:r>
    </w:p>
    <w:p w14:paraId="3BF50957" w14:textId="4BC99A29" w:rsidR="00295BE0" w:rsidRDefault="00EC14B8" w:rsidP="00295BE0">
      <w:pPr>
        <w:pStyle w:val="ListParagraph"/>
        <w:numPr>
          <w:ilvl w:val="1"/>
          <w:numId w:val="32"/>
        </w:numPr>
      </w:pPr>
      <w:r>
        <w:t>Mark Company</w:t>
      </w:r>
    </w:p>
    <w:p w14:paraId="0C1A4EEB" w14:textId="2AF3224D" w:rsidR="00EC14B8" w:rsidRDefault="00EC14B8" w:rsidP="00EC14B8">
      <w:pPr>
        <w:pStyle w:val="ListParagraph"/>
        <w:numPr>
          <w:ilvl w:val="1"/>
          <w:numId w:val="32"/>
        </w:numPr>
      </w:pPr>
      <w:r>
        <w:t>Unmark Company</w:t>
      </w:r>
    </w:p>
    <w:p w14:paraId="09F2990C" w14:textId="77CE9D61" w:rsidR="00EC14B8" w:rsidRDefault="00EC14B8" w:rsidP="00EC14B8">
      <w:pPr>
        <w:pStyle w:val="ListParagraph"/>
        <w:numPr>
          <w:ilvl w:val="1"/>
          <w:numId w:val="32"/>
        </w:numPr>
      </w:pPr>
      <w:r>
        <w:t xml:space="preserve">Show List All or </w:t>
      </w:r>
      <w:proofErr w:type="spellStart"/>
      <w:r>
        <w:t>Favourite</w:t>
      </w:r>
      <w:proofErr w:type="spellEnd"/>
      <w:r>
        <w:t xml:space="preserve"> Company</w:t>
      </w:r>
    </w:p>
    <w:p w14:paraId="4C787E0F" w14:textId="0F78EED5" w:rsidR="001637B5" w:rsidRDefault="001637B5" w:rsidP="00EC14B8">
      <w:pPr>
        <w:pStyle w:val="ListParagraph"/>
        <w:numPr>
          <w:ilvl w:val="1"/>
          <w:numId w:val="32"/>
        </w:numPr>
      </w:pPr>
      <w:r>
        <w:t>Searching Company by Name</w:t>
      </w:r>
    </w:p>
    <w:p w14:paraId="2D6F0F63" w14:textId="026844DA" w:rsidR="00295BE0" w:rsidRPr="00712021" w:rsidRDefault="00295BE0" w:rsidP="00295BE0">
      <w:pPr>
        <w:pStyle w:val="ListParagraph"/>
        <w:ind w:left="1440"/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258F5" wp14:editId="51DE0C1C">
                <wp:simplePos x="0" y="0"/>
                <wp:positionH relativeFrom="column">
                  <wp:posOffset>2402205</wp:posOffset>
                </wp:positionH>
                <wp:positionV relativeFrom="paragraph">
                  <wp:posOffset>327025</wp:posOffset>
                </wp:positionV>
                <wp:extent cx="914400" cy="914400"/>
                <wp:effectExtent l="0" t="0" r="381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6D5FA" w14:textId="23A8C55E" w:rsidR="00295BE0" w:rsidRPr="00295BE0" w:rsidRDefault="00295BE0" w:rsidP="00295BE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258F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89.15pt;margin-top:25.75pt;width:1in;height:1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W5bQIAAFE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" filled="f" stroked="f" strokeweight=".5pt">
                <v:textbox style="mso-fit-shape-to-text:t" inset="0,0,0,0">
                  <w:txbxContent>
                    <w:p w14:paraId="3716D5FA" w14:textId="23A8C55E" w:rsidR="00295BE0" w:rsidRPr="00295BE0" w:rsidRDefault="00295BE0" w:rsidP="00295BE0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1D4DC" wp14:editId="5BF2AB88">
                <wp:simplePos x="0" y="0"/>
                <wp:positionH relativeFrom="column">
                  <wp:posOffset>287655</wp:posOffset>
                </wp:positionH>
                <wp:positionV relativeFrom="paragraph">
                  <wp:posOffset>1508125</wp:posOffset>
                </wp:positionV>
                <wp:extent cx="914400" cy="914400"/>
                <wp:effectExtent l="0" t="0" r="381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ACE1" w14:textId="7AEA7EE8" w:rsidR="00295BE0" w:rsidRPr="00295BE0" w:rsidRDefault="00295BE0" w:rsidP="00295BE0">
                            <w:pPr>
                              <w:rPr>
                                <w:color w:val="C00000"/>
                              </w:rPr>
                            </w:pPr>
                            <w:r w:rsidRPr="00295BE0">
                              <w:rPr>
                                <w:color w:val="C0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D4DC" id="Text Box 27" o:spid="_x0000_s1027" type="#_x0000_t202" style="position:absolute;left:0;text-align:left;margin-left:22.65pt;margin-top:118.7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" filled="f" stroked="f" strokeweight=".5pt">
                <v:textbox style="mso-fit-shape-to-text:t" inset="0,0,0,0">
                  <w:txbxContent>
                    <w:p w14:paraId="44CDACE1" w14:textId="7AEA7EE8" w:rsidR="00295BE0" w:rsidRPr="00295BE0" w:rsidRDefault="00295BE0" w:rsidP="00295BE0">
                      <w:pPr>
                        <w:rPr>
                          <w:color w:val="C00000"/>
                        </w:rPr>
                      </w:pPr>
                      <w:r w:rsidRPr="00295BE0">
                        <w:rPr>
                          <w:color w:val="C0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C2E95" wp14:editId="40CABEE6">
                <wp:simplePos x="0" y="0"/>
                <wp:positionH relativeFrom="column">
                  <wp:posOffset>449580</wp:posOffset>
                </wp:positionH>
                <wp:positionV relativeFrom="paragraph">
                  <wp:posOffset>717550</wp:posOffset>
                </wp:positionV>
                <wp:extent cx="628650" cy="1743075"/>
                <wp:effectExtent l="0" t="0" r="19050" b="2857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430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89C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6" o:spid="_x0000_s1026" type="#_x0000_t87" style="position:absolute;margin-left:35.4pt;margin-top:56.5pt;width:49.5pt;height:13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" adj="649" strokecolor="#c00000"/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BC550" wp14:editId="220EE2AA">
                <wp:simplePos x="0" y="0"/>
                <wp:positionH relativeFrom="column">
                  <wp:posOffset>5040630</wp:posOffset>
                </wp:positionH>
                <wp:positionV relativeFrom="paragraph">
                  <wp:posOffset>1441450</wp:posOffset>
                </wp:positionV>
                <wp:extent cx="914400" cy="914400"/>
                <wp:effectExtent l="0" t="0" r="381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23D90" w14:textId="0368B44F" w:rsidR="00295BE0" w:rsidRPr="00295BE0" w:rsidRDefault="00295BE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295BE0">
                              <w:rPr>
                                <w:b/>
                                <w:bCs/>
                                <w:color w:val="C0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BC550" id="Text Box 24" o:spid="_x0000_s1028" type="#_x0000_t202" style="position:absolute;left:0;text-align:left;margin-left:396.9pt;margin-top:113.5pt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qabwIAAFg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" filled="f" stroked="f" strokeweight=".5pt">
                <v:textbox style="mso-fit-shape-to-text:t" inset="0,0,0,0">
                  <w:txbxContent>
                    <w:p w14:paraId="50D23D90" w14:textId="0368B44F" w:rsidR="00295BE0" w:rsidRPr="00295BE0" w:rsidRDefault="00295BE0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295BE0">
                        <w:rPr>
                          <w:b/>
                          <w:bCs/>
                          <w:color w:val="C0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4F264" wp14:editId="67653225">
                <wp:simplePos x="0" y="0"/>
                <wp:positionH relativeFrom="column">
                  <wp:posOffset>5345430</wp:posOffset>
                </wp:positionH>
                <wp:positionV relativeFrom="paragraph">
                  <wp:posOffset>1069975</wp:posOffset>
                </wp:positionV>
                <wp:extent cx="914400" cy="914400"/>
                <wp:effectExtent l="0" t="0" r="381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B9BF0" w14:textId="33BD6E1A" w:rsidR="00295BE0" w:rsidRPr="00295BE0" w:rsidRDefault="00295BE0" w:rsidP="00295BE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F264" id="Text Box 25" o:spid="_x0000_s1029" type="#_x0000_t202" style="position:absolute;left:0;text-align:left;margin-left:420.9pt;margin-top:84.25pt;width:1in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" filled="f" stroked="f" strokeweight=".5pt">
                <v:textbox style="mso-fit-shape-to-text:t" inset="0,0,0,0">
                  <w:txbxContent>
                    <w:p w14:paraId="1FCB9BF0" w14:textId="33BD6E1A" w:rsidR="00295BE0" w:rsidRPr="00295BE0" w:rsidRDefault="00295BE0" w:rsidP="00295BE0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6817F4" wp14:editId="2FBF757C">
            <wp:extent cx="5423535" cy="3058380"/>
            <wp:effectExtent l="0" t="0" r="571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5194" cy="30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783" w14:textId="329111E5" w:rsidR="0089330D" w:rsidRDefault="0089330D" w:rsidP="0089330D">
      <w:pPr>
        <w:rPr>
          <w:lang w:val="id-ID"/>
        </w:rPr>
      </w:pPr>
    </w:p>
    <w:p w14:paraId="4CC9BC3D" w14:textId="56E0E629" w:rsidR="00C03608" w:rsidRDefault="00C03608" w:rsidP="0089330D">
      <w:pPr>
        <w:rPr>
          <w:lang w:val="id-ID"/>
        </w:rPr>
      </w:pPr>
    </w:p>
    <w:p w14:paraId="72474D38" w14:textId="1201679F" w:rsidR="00C03608" w:rsidRDefault="00C03608" w:rsidP="00C03608">
      <w:pPr>
        <w:jc w:val="center"/>
        <w:rPr>
          <w:lang w:val="id-ID"/>
        </w:rPr>
      </w:pPr>
    </w:p>
    <w:p w14:paraId="346A4E1D" w14:textId="77777777" w:rsidR="00F5049B" w:rsidRDefault="00F5049B" w:rsidP="00C03608">
      <w:pPr>
        <w:jc w:val="center"/>
        <w:rPr>
          <w:lang w:val="id-ID"/>
        </w:rPr>
      </w:pPr>
    </w:p>
    <w:p w14:paraId="6D43703F" w14:textId="77777777" w:rsidR="00F5049B" w:rsidRDefault="00F5049B" w:rsidP="00C03608">
      <w:pPr>
        <w:jc w:val="center"/>
        <w:rPr>
          <w:lang w:val="id-ID"/>
        </w:rPr>
      </w:pPr>
    </w:p>
    <w:p w14:paraId="4F360630" w14:textId="77777777" w:rsidR="00F5049B" w:rsidRDefault="00F5049B" w:rsidP="00C03608">
      <w:pPr>
        <w:jc w:val="center"/>
        <w:rPr>
          <w:lang w:val="id-ID"/>
        </w:rPr>
      </w:pPr>
    </w:p>
    <w:p w14:paraId="66984F74" w14:textId="77777777" w:rsidR="00F5049B" w:rsidRDefault="00F5049B" w:rsidP="00C03608">
      <w:pPr>
        <w:jc w:val="center"/>
        <w:rPr>
          <w:lang w:val="id-ID"/>
        </w:rPr>
      </w:pPr>
    </w:p>
    <w:p w14:paraId="7C2D042E" w14:textId="72D64B8D" w:rsidR="00F5049B" w:rsidRDefault="00F5049B" w:rsidP="00C03608">
      <w:pPr>
        <w:jc w:val="center"/>
        <w:rPr>
          <w:lang w:val="id-ID"/>
        </w:rPr>
      </w:pPr>
    </w:p>
    <w:p w14:paraId="221D4797" w14:textId="3BBD9F75" w:rsidR="0070032C" w:rsidRDefault="0070032C" w:rsidP="00C03608">
      <w:pPr>
        <w:jc w:val="center"/>
        <w:rPr>
          <w:lang w:val="id-ID"/>
        </w:rPr>
      </w:pPr>
    </w:p>
    <w:p w14:paraId="749B27F6" w14:textId="7F590E1C" w:rsidR="0070032C" w:rsidRDefault="0070032C" w:rsidP="00C03608">
      <w:pPr>
        <w:jc w:val="center"/>
        <w:rPr>
          <w:lang w:val="id-ID"/>
        </w:rPr>
      </w:pPr>
    </w:p>
    <w:p w14:paraId="167F5138" w14:textId="77777777" w:rsidR="0070032C" w:rsidRDefault="0070032C" w:rsidP="00C03608">
      <w:pPr>
        <w:jc w:val="center"/>
        <w:rPr>
          <w:lang w:val="id-ID"/>
        </w:rPr>
      </w:pPr>
    </w:p>
    <w:p w14:paraId="66066041" w14:textId="77777777" w:rsidR="00F5049B" w:rsidRDefault="00F5049B" w:rsidP="00C03608">
      <w:pPr>
        <w:jc w:val="center"/>
        <w:rPr>
          <w:lang w:val="id-ID"/>
        </w:rPr>
      </w:pPr>
    </w:p>
    <w:p w14:paraId="1DA78E15" w14:textId="77777777" w:rsidR="00F5049B" w:rsidRDefault="00F5049B" w:rsidP="00C03608">
      <w:pPr>
        <w:jc w:val="center"/>
        <w:rPr>
          <w:lang w:val="id-ID"/>
        </w:rPr>
      </w:pPr>
    </w:p>
    <w:p w14:paraId="400287C2" w14:textId="77777777" w:rsidR="00F5049B" w:rsidRDefault="00F5049B" w:rsidP="00C03608">
      <w:pPr>
        <w:jc w:val="center"/>
        <w:rPr>
          <w:lang w:val="id-ID"/>
        </w:rPr>
      </w:pPr>
    </w:p>
    <w:p w14:paraId="3C1EE5EF" w14:textId="77777777" w:rsidR="00F5049B" w:rsidRDefault="00F5049B" w:rsidP="00C03608">
      <w:pPr>
        <w:jc w:val="center"/>
        <w:rPr>
          <w:lang w:val="id-ID"/>
        </w:rPr>
      </w:pPr>
    </w:p>
    <w:p w14:paraId="0867CE1B" w14:textId="77777777" w:rsidR="00F5049B" w:rsidRDefault="00F5049B" w:rsidP="00C03608">
      <w:pPr>
        <w:jc w:val="center"/>
        <w:rPr>
          <w:lang w:val="id-ID"/>
        </w:rPr>
      </w:pPr>
    </w:p>
    <w:p w14:paraId="115A91D7" w14:textId="77777777" w:rsidR="00F5049B" w:rsidRDefault="00F5049B" w:rsidP="00C03608">
      <w:pPr>
        <w:jc w:val="center"/>
        <w:rPr>
          <w:lang w:val="id-ID"/>
        </w:rPr>
      </w:pPr>
    </w:p>
    <w:p w14:paraId="5A99A924" w14:textId="77777777" w:rsidR="00F5049B" w:rsidRDefault="00F5049B" w:rsidP="00C03608">
      <w:pPr>
        <w:jc w:val="center"/>
        <w:rPr>
          <w:lang w:val="id-ID"/>
        </w:rPr>
      </w:pPr>
    </w:p>
    <w:p w14:paraId="53FAA138" w14:textId="77777777" w:rsidR="00F5049B" w:rsidRDefault="00F5049B" w:rsidP="00C03608">
      <w:pPr>
        <w:jc w:val="center"/>
        <w:rPr>
          <w:lang w:val="id-ID"/>
        </w:rPr>
      </w:pPr>
    </w:p>
    <w:p w14:paraId="5107C4B3" w14:textId="77777777" w:rsidR="00F5049B" w:rsidRDefault="00F5049B" w:rsidP="00C03608">
      <w:pPr>
        <w:jc w:val="center"/>
        <w:rPr>
          <w:lang w:val="id-ID"/>
        </w:rPr>
      </w:pPr>
    </w:p>
    <w:p w14:paraId="4B1EC917" w14:textId="77777777" w:rsidR="0070032C" w:rsidRDefault="0070032C" w:rsidP="0070032C">
      <w:pPr>
        <w:pStyle w:val="Heading1"/>
        <w:rPr>
          <w:lang w:val="id-ID"/>
        </w:rPr>
      </w:pPr>
      <w:bookmarkStart w:id="6" w:name="_Toc71629933"/>
      <w:bookmarkStart w:id="7" w:name="_Toc71629932"/>
      <w:r>
        <w:rPr>
          <w:lang w:val="id-ID"/>
        </w:rPr>
        <w:lastRenderedPageBreak/>
        <w:t>LARAVEL DIRECTORY</w:t>
      </w:r>
      <w:bookmarkEnd w:id="6"/>
    </w:p>
    <w:p w14:paraId="77154AAC" w14:textId="77777777" w:rsidR="0070032C" w:rsidRPr="0028436B" w:rsidRDefault="0070032C" w:rsidP="0070032C">
      <w:r w:rsidRPr="0028436B">
        <w:rPr>
          <w:lang w:val="id-ID"/>
        </w:rPr>
        <w:t>Here are the standard directories</w:t>
      </w:r>
      <w:r>
        <w:t xml:space="preserve"> to make this program</w:t>
      </w:r>
      <w:r w:rsidRPr="0028436B">
        <w:rPr>
          <w:lang w:val="id-ID"/>
        </w:rPr>
        <w:t xml:space="preserve"> and their</w:t>
      </w:r>
      <w:r>
        <w:t xml:space="preserve"> use:</w:t>
      </w:r>
    </w:p>
    <w:p w14:paraId="06DEA817" w14:textId="77777777" w:rsidR="0070032C" w:rsidRDefault="0070032C" w:rsidP="0070032C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 wp14:anchorId="5870FFEE" wp14:editId="02172D00">
            <wp:simplePos x="0" y="0"/>
            <wp:positionH relativeFrom="margin">
              <wp:align>left</wp:align>
            </wp:positionH>
            <wp:positionV relativeFrom="paragraph">
              <wp:posOffset>4773</wp:posOffset>
            </wp:positionV>
            <wp:extent cx="2609850" cy="2676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60"/>
                    <a:stretch/>
                  </pic:blipFill>
                  <pic:spPr bwMode="auto">
                    <a:xfrm>
                      <a:off x="0" y="0"/>
                      <a:ext cx="26098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E33AB9" w14:textId="77777777" w:rsidR="0070032C" w:rsidRDefault="0070032C" w:rsidP="0070032C">
      <w:pPr>
        <w:pStyle w:val="ListParagraph"/>
        <w:numPr>
          <w:ilvl w:val="0"/>
          <w:numId w:val="29"/>
        </w:numPr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5FCD1" wp14:editId="2260B107">
                <wp:simplePos x="0" y="0"/>
                <wp:positionH relativeFrom="column">
                  <wp:posOffset>335392</wp:posOffset>
                </wp:positionH>
                <wp:positionV relativeFrom="paragraph">
                  <wp:posOffset>236855</wp:posOffset>
                </wp:positionV>
                <wp:extent cx="532130" cy="0"/>
                <wp:effectExtent l="0" t="1905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F69D1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8.65pt" to="68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" strokecolor="#c00000" strokeweight="2.25pt"/>
            </w:pict>
          </mc:Fallback>
        </mc:AlternateContent>
      </w:r>
      <w:r>
        <w:rPr>
          <w:lang w:val="id-ID"/>
        </w:rPr>
        <w:t>a</w:t>
      </w:r>
      <w:r w:rsidRPr="009206FF">
        <w:rPr>
          <w:lang w:val="id-ID"/>
        </w:rPr>
        <w:t>pp</w:t>
      </w:r>
      <w:r>
        <w:rPr>
          <w:lang w:val="id-ID"/>
        </w:rPr>
        <w:t xml:space="preserve"> </w:t>
      </w:r>
      <w:r w:rsidRPr="009206FF">
        <w:rPr>
          <w:lang w:val="id-ID"/>
        </w:rPr>
        <w:t xml:space="preserve">: </w:t>
      </w:r>
      <w:r w:rsidRPr="00552608">
        <w:rPr>
          <w:lang w:val="id-ID"/>
        </w:rPr>
        <w:t>is the main folder / directory where the application is developed. In this directory there are controllers and models of the application</w:t>
      </w:r>
      <w:r>
        <w:rPr>
          <w:lang w:val="id-ID"/>
        </w:rPr>
        <w:t>.</w:t>
      </w:r>
    </w:p>
    <w:p w14:paraId="76507FCE" w14:textId="2029B00D" w:rsidR="0070032C" w:rsidRDefault="0070032C" w:rsidP="0070032C">
      <w:pPr>
        <w:pStyle w:val="ListParagraph"/>
        <w:numPr>
          <w:ilvl w:val="0"/>
          <w:numId w:val="29"/>
        </w:numPr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40E84" wp14:editId="0A9398B0">
                <wp:simplePos x="0" y="0"/>
                <wp:positionH relativeFrom="column">
                  <wp:posOffset>335280</wp:posOffset>
                </wp:positionH>
                <wp:positionV relativeFrom="paragraph">
                  <wp:posOffset>37465</wp:posOffset>
                </wp:positionV>
                <wp:extent cx="532130" cy="0"/>
                <wp:effectExtent l="0" t="1905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A0A7" id="Straight Connector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2.95pt" to="68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" strokecolor="#c00000" strokeweight="2.25pt"/>
            </w:pict>
          </mc:Fallback>
        </mc:AlternateContent>
      </w:r>
      <w:proofErr w:type="gramStart"/>
      <w:r>
        <w:t>database</w:t>
      </w:r>
      <w:r>
        <w:rPr>
          <w:lang w:val="id-ID"/>
        </w:rPr>
        <w:t xml:space="preserve"> :</w:t>
      </w:r>
      <w:proofErr w:type="gramEnd"/>
      <w:r>
        <w:rPr>
          <w:lang w:val="id-ID"/>
        </w:rPr>
        <w:t xml:space="preserve"> </w:t>
      </w:r>
      <w:r>
        <w:t>save the migration that we build</w:t>
      </w:r>
      <w:r w:rsidRPr="00C03608">
        <w:rPr>
          <w:lang w:val="id-ID"/>
        </w:rPr>
        <w:t>.</w:t>
      </w:r>
    </w:p>
    <w:p w14:paraId="0943EF4F" w14:textId="6D874429" w:rsidR="0070032C" w:rsidRDefault="0070032C" w:rsidP="0070032C">
      <w:pPr>
        <w:pStyle w:val="ListParagraph"/>
        <w:numPr>
          <w:ilvl w:val="0"/>
          <w:numId w:val="29"/>
        </w:numPr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658F2" wp14:editId="49E54B7F">
                <wp:simplePos x="0" y="0"/>
                <wp:positionH relativeFrom="column">
                  <wp:posOffset>344805</wp:posOffset>
                </wp:positionH>
                <wp:positionV relativeFrom="paragraph">
                  <wp:posOffset>391795</wp:posOffset>
                </wp:positionV>
                <wp:extent cx="532130" cy="0"/>
                <wp:effectExtent l="0" t="1905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822A" id="Straight Connector 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30.85pt" to="69.0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" strokecolor="#c00000" strokeweight="2.25pt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FAA040" wp14:editId="3A082BFB">
                <wp:simplePos x="0" y="0"/>
                <wp:positionH relativeFrom="column">
                  <wp:posOffset>306705</wp:posOffset>
                </wp:positionH>
                <wp:positionV relativeFrom="paragraph">
                  <wp:posOffset>420370</wp:posOffset>
                </wp:positionV>
                <wp:extent cx="532130" cy="0"/>
                <wp:effectExtent l="0" t="19050" r="20320" b="19050"/>
                <wp:wrapTight wrapText="bothSides">
                  <wp:wrapPolygon edited="0">
                    <wp:start x="0" y="-1"/>
                    <wp:lineTo x="0" y="-1"/>
                    <wp:lineTo x="21652" y="-1"/>
                    <wp:lineTo x="21652" y="-1"/>
                    <wp:lineTo x="0" y="-1"/>
                  </wp:wrapPolygon>
                </wp:wrapTight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BF74D" id="Straight Connector 21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33.1pt" to="66.0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" strokecolor="#c00000" strokeweight="2.25pt">
                <w10:wrap type="tight"/>
              </v:line>
            </w:pict>
          </mc:Fallback>
        </mc:AlternateContent>
      </w:r>
      <w:r>
        <w:rPr>
          <w:lang w:val="id-ID"/>
        </w:rPr>
        <w:t xml:space="preserve">routes : </w:t>
      </w:r>
      <w:r w:rsidRPr="00552608">
        <w:rPr>
          <w:lang w:val="id-ID"/>
        </w:rPr>
        <w:t>The router will examine the HTTP request to determine what the program should do</w:t>
      </w:r>
    </w:p>
    <w:p w14:paraId="0E406BB7" w14:textId="12CA2261" w:rsidR="0070032C" w:rsidRPr="009206FF" w:rsidRDefault="0070032C" w:rsidP="0070032C">
      <w:pPr>
        <w:pStyle w:val="ListParagraph"/>
        <w:numPr>
          <w:ilvl w:val="0"/>
          <w:numId w:val="29"/>
        </w:numPr>
        <w:jc w:val="both"/>
        <w:rPr>
          <w:lang w:val="id-ID"/>
        </w:rPr>
      </w:pPr>
      <w:r>
        <w:t>env</w:t>
      </w:r>
      <w:r>
        <w:tab/>
        <w:t xml:space="preserve">: set the app </w:t>
      </w:r>
      <w:proofErr w:type="gramStart"/>
      <w:r>
        <w:t>configuration</w:t>
      </w:r>
      <w:proofErr w:type="gramEnd"/>
    </w:p>
    <w:p w14:paraId="6E3FB045" w14:textId="77777777" w:rsidR="0070032C" w:rsidRDefault="0070032C" w:rsidP="0070032C">
      <w:pPr>
        <w:pStyle w:val="Heading1"/>
      </w:pPr>
      <w:r>
        <w:lastRenderedPageBreak/>
        <w:t>VUE.js directory</w:t>
      </w:r>
    </w:p>
    <w:p w14:paraId="1C5A4300" w14:textId="77777777" w:rsidR="0070032C" w:rsidRDefault="0070032C" w:rsidP="0070032C">
      <w:r w:rsidRPr="0028436B">
        <w:rPr>
          <w:lang w:val="id-ID"/>
        </w:rPr>
        <w:t>Here are the standard directories</w:t>
      </w:r>
      <w:r>
        <w:t xml:space="preserve"> to make this program</w:t>
      </w:r>
      <w:r w:rsidRPr="0028436B">
        <w:rPr>
          <w:lang w:val="id-ID"/>
        </w:rPr>
        <w:t xml:space="preserve"> and their</w:t>
      </w:r>
      <w:r>
        <w:t xml:space="preserve"> use:</w:t>
      </w:r>
    </w:p>
    <w:p w14:paraId="4DC91B42" w14:textId="77777777" w:rsidR="0070032C" w:rsidRDefault="0070032C" w:rsidP="0070032C">
      <w:pPr>
        <w:pStyle w:val="ListParagraph"/>
        <w:numPr>
          <w:ilvl w:val="0"/>
          <w:numId w:val="33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692CAFD" wp14:editId="788250C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28800" cy="3524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src</w:t>
      </w:r>
      <w:proofErr w:type="spellEnd"/>
      <w:r>
        <w:t>/main.js</w:t>
      </w:r>
    </w:p>
    <w:p w14:paraId="37279F06" w14:textId="77777777" w:rsidR="0070032C" w:rsidRDefault="0070032C" w:rsidP="0070032C">
      <w:pPr>
        <w:pStyle w:val="ListParagraph"/>
        <w:numPr>
          <w:ilvl w:val="0"/>
          <w:numId w:val="33"/>
        </w:numPr>
      </w:pPr>
      <w:proofErr w:type="spellStart"/>
      <w:r>
        <w:t>src</w:t>
      </w:r>
      <w:proofErr w:type="spellEnd"/>
      <w:r>
        <w:t>/</w:t>
      </w:r>
      <w:proofErr w:type="gramStart"/>
      <w:r>
        <w:t>router :</w:t>
      </w:r>
      <w:proofErr w:type="gramEnd"/>
      <w:r>
        <w:t xml:space="preserve"> to declare the router</w:t>
      </w:r>
    </w:p>
    <w:p w14:paraId="060C802D" w14:textId="77777777" w:rsidR="0070032C" w:rsidRDefault="0070032C" w:rsidP="0070032C">
      <w:pPr>
        <w:pStyle w:val="ListParagraph"/>
        <w:numPr>
          <w:ilvl w:val="0"/>
          <w:numId w:val="33"/>
        </w:numPr>
      </w:pPr>
      <w:proofErr w:type="spellStart"/>
      <w:r>
        <w:t>src</w:t>
      </w:r>
      <w:proofErr w:type="spellEnd"/>
      <w:r>
        <w:t>/</w:t>
      </w:r>
      <w:proofErr w:type="gramStart"/>
      <w:r>
        <w:t>views :</w:t>
      </w:r>
      <w:proofErr w:type="gramEnd"/>
      <w:r>
        <w:t xml:space="preserve"> to make view and build the process to get and send the data with API</w:t>
      </w:r>
    </w:p>
    <w:p w14:paraId="289DED68" w14:textId="77777777" w:rsidR="0070032C" w:rsidRDefault="0070032C" w:rsidP="0070032C">
      <w:pPr>
        <w:pStyle w:val="ListParagraph"/>
        <w:numPr>
          <w:ilvl w:val="0"/>
          <w:numId w:val="33"/>
        </w:numPr>
      </w:pPr>
      <w:proofErr w:type="gramStart"/>
      <w:r>
        <w:t>.env</w:t>
      </w:r>
      <w:proofErr w:type="gramEnd"/>
      <w:r>
        <w:t xml:space="preserve"> : set the app configuration</w:t>
      </w:r>
    </w:p>
    <w:p w14:paraId="1C3F6DFA" w14:textId="7827BFDC" w:rsidR="00552608" w:rsidRDefault="0070032C" w:rsidP="00BB6E6C">
      <w:pPr>
        <w:pStyle w:val="ListParagraph"/>
        <w:numPr>
          <w:ilvl w:val="0"/>
          <w:numId w:val="33"/>
        </w:numPr>
      </w:pPr>
      <w:proofErr w:type="gramStart"/>
      <w:r>
        <w:t>Vue.config.js :</w:t>
      </w:r>
      <w:proofErr w:type="gramEnd"/>
      <w:r>
        <w:t xml:space="preserve"> set the port</w:t>
      </w:r>
      <w:bookmarkEnd w:id="7"/>
    </w:p>
    <w:sectPr w:rsidR="00552608" w:rsidSect="00CB27A1">
      <w:headerReference w:type="default" r:id="rId25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1F78" w14:textId="77777777" w:rsidR="00224FD6" w:rsidRDefault="00224FD6" w:rsidP="00A91D75">
      <w:r>
        <w:separator/>
      </w:r>
    </w:p>
  </w:endnote>
  <w:endnote w:type="continuationSeparator" w:id="0">
    <w:p w14:paraId="58D87AAE" w14:textId="77777777" w:rsidR="00224FD6" w:rsidRDefault="00224FD6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26CD" w14:textId="77777777" w:rsidR="00224FD6" w:rsidRDefault="00224FD6" w:rsidP="00A91D75">
      <w:r>
        <w:separator/>
      </w:r>
    </w:p>
  </w:footnote>
  <w:footnote w:type="continuationSeparator" w:id="0">
    <w:p w14:paraId="1C4C94B4" w14:textId="77777777" w:rsidR="00224FD6" w:rsidRDefault="00224FD6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7A7BE7FA" w14:textId="77777777" w:rsidTr="00A7217A">
      <w:trPr>
        <w:trHeight w:val="1060"/>
      </w:trPr>
      <w:tc>
        <w:tcPr>
          <w:tcW w:w="5861" w:type="dxa"/>
        </w:tcPr>
        <w:p w14:paraId="4C38AA48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  <w:lang w:val="id-ID" w:eastAsia="id-ID"/>
            </w:rPr>
            <mc:AlternateContent>
              <mc:Choice Requires="wps">
                <w:drawing>
                  <wp:inline distT="0" distB="0" distL="0" distR="0" wp14:anchorId="5A7DC845" wp14:editId="2678F561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52C7F524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34E97009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6A5CD0" wp14:editId="5077517B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09972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5049B">
                                  <w:rPr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6A5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0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13B09972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5049B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val="id-ID" w:eastAsia="id-ID"/>
            </w:rPr>
            <mc:AlternateContent>
              <mc:Choice Requires="wps">
                <w:drawing>
                  <wp:inline distT="0" distB="0" distL="0" distR="0" wp14:anchorId="0C7DC530" wp14:editId="50026C52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FC9B14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C7DC530" id="Rectangle: Single Corner Snipped 15" o:spid="_x0000_s1031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1FC9B14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083C047E"/>
    <w:multiLevelType w:val="hybridMultilevel"/>
    <w:tmpl w:val="46FC8600"/>
    <w:lvl w:ilvl="0" w:tplc="3612C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F3B5C"/>
    <w:multiLevelType w:val="hybridMultilevel"/>
    <w:tmpl w:val="F7E242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41FAF"/>
    <w:multiLevelType w:val="hybridMultilevel"/>
    <w:tmpl w:val="B4CC7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EB52E9"/>
    <w:multiLevelType w:val="hybridMultilevel"/>
    <w:tmpl w:val="E514B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19">
      <w:start w:val="1"/>
      <w:numFmt w:val="lowerLetter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451A41"/>
    <w:multiLevelType w:val="hybridMultilevel"/>
    <w:tmpl w:val="EE7EE3AA"/>
    <w:lvl w:ilvl="0" w:tplc="A5CA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5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5603311"/>
    <w:multiLevelType w:val="hybridMultilevel"/>
    <w:tmpl w:val="98E292A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AB529F"/>
    <w:multiLevelType w:val="hybridMultilevel"/>
    <w:tmpl w:val="71508898"/>
    <w:lvl w:ilvl="0" w:tplc="5ECC2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8"/>
  </w:num>
  <w:num w:numId="10">
    <w:abstractNumId w:val="14"/>
  </w:num>
  <w:num w:numId="11">
    <w:abstractNumId w:val="14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4"/>
  </w:num>
  <w:num w:numId="13">
    <w:abstractNumId w:val="14"/>
  </w:num>
  <w:num w:numId="14">
    <w:abstractNumId w:val="14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4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9"/>
  </w:num>
  <w:num w:numId="23">
    <w:abstractNumId w:val="5"/>
  </w:num>
  <w:num w:numId="24">
    <w:abstractNumId w:val="1"/>
  </w:num>
  <w:num w:numId="25">
    <w:abstractNumId w:val="12"/>
  </w:num>
  <w:num w:numId="26">
    <w:abstractNumId w:val="15"/>
  </w:num>
  <w:num w:numId="27">
    <w:abstractNumId w:val="6"/>
  </w:num>
  <w:num w:numId="28">
    <w:abstractNumId w:val="4"/>
  </w:num>
  <w:num w:numId="29">
    <w:abstractNumId w:val="16"/>
  </w:num>
  <w:num w:numId="30">
    <w:abstractNumId w:val="8"/>
  </w:num>
  <w:num w:numId="31">
    <w:abstractNumId w:val="17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31"/>
    <w:rsid w:val="0001592F"/>
    <w:rsid w:val="0002111D"/>
    <w:rsid w:val="001637B5"/>
    <w:rsid w:val="00172F13"/>
    <w:rsid w:val="00184B35"/>
    <w:rsid w:val="001865F2"/>
    <w:rsid w:val="001B3E5E"/>
    <w:rsid w:val="001C4C35"/>
    <w:rsid w:val="001E59F3"/>
    <w:rsid w:val="002063EE"/>
    <w:rsid w:val="00224FD6"/>
    <w:rsid w:val="00226FF2"/>
    <w:rsid w:val="00244398"/>
    <w:rsid w:val="00244C4F"/>
    <w:rsid w:val="0028436B"/>
    <w:rsid w:val="00295BE0"/>
    <w:rsid w:val="00342438"/>
    <w:rsid w:val="003F429C"/>
    <w:rsid w:val="004D682D"/>
    <w:rsid w:val="00515F78"/>
    <w:rsid w:val="00547D41"/>
    <w:rsid w:val="00552608"/>
    <w:rsid w:val="00577305"/>
    <w:rsid w:val="005C2E0B"/>
    <w:rsid w:val="005D4940"/>
    <w:rsid w:val="006A5750"/>
    <w:rsid w:val="0070032C"/>
    <w:rsid w:val="00707B88"/>
    <w:rsid w:val="00712021"/>
    <w:rsid w:val="00760843"/>
    <w:rsid w:val="007B0DFA"/>
    <w:rsid w:val="007E5E59"/>
    <w:rsid w:val="008020AA"/>
    <w:rsid w:val="00805170"/>
    <w:rsid w:val="00823D33"/>
    <w:rsid w:val="008759A8"/>
    <w:rsid w:val="008804C7"/>
    <w:rsid w:val="0089330D"/>
    <w:rsid w:val="008B46AB"/>
    <w:rsid w:val="008E5131"/>
    <w:rsid w:val="008E707B"/>
    <w:rsid w:val="009206FF"/>
    <w:rsid w:val="009210A6"/>
    <w:rsid w:val="00924378"/>
    <w:rsid w:val="00944D7A"/>
    <w:rsid w:val="009733CE"/>
    <w:rsid w:val="0098011D"/>
    <w:rsid w:val="009A0F76"/>
    <w:rsid w:val="009B7319"/>
    <w:rsid w:val="00A03BCD"/>
    <w:rsid w:val="00A273E2"/>
    <w:rsid w:val="00A7217A"/>
    <w:rsid w:val="00A86068"/>
    <w:rsid w:val="00A91D75"/>
    <w:rsid w:val="00AC343A"/>
    <w:rsid w:val="00AE2269"/>
    <w:rsid w:val="00B02336"/>
    <w:rsid w:val="00B276BD"/>
    <w:rsid w:val="00B46CB8"/>
    <w:rsid w:val="00BB694D"/>
    <w:rsid w:val="00C03608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E4548D"/>
    <w:rsid w:val="00E523C3"/>
    <w:rsid w:val="00E5388E"/>
    <w:rsid w:val="00E6016B"/>
    <w:rsid w:val="00E94B95"/>
    <w:rsid w:val="00EB5B38"/>
    <w:rsid w:val="00EC14B8"/>
    <w:rsid w:val="00ED6905"/>
    <w:rsid w:val="00EF64C7"/>
    <w:rsid w:val="00F5049B"/>
    <w:rsid w:val="00FA1354"/>
    <w:rsid w:val="00FD4CAA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9BAACC"/>
  <w15:docId w15:val="{37017CEF-41A6-4E64-BB45-D6BF0B9C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1B3E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m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363</TotalTime>
  <Pages>10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Rima</dc:creator>
  <cp:keywords/>
  <cp:lastModifiedBy>Dimas Pamungkas Andrianto</cp:lastModifiedBy>
  <cp:revision>29</cp:revision>
  <dcterms:created xsi:type="dcterms:W3CDTF">2021-05-10T03:58:00Z</dcterms:created>
  <dcterms:modified xsi:type="dcterms:W3CDTF">2021-06-09T10:22:00Z</dcterms:modified>
  <cp:contentStatus/>
  <cp:version/>
</cp:coreProperties>
</file>